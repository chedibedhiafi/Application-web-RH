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7A362" w14:textId="77777777" w:rsidR="00AD5898" w:rsidRPr="00ED52D8" w:rsidRDefault="00AD5898">
      <w:r w:rsidRPr="00ED52D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2D8F832" wp14:editId="16011601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3272589" cy="10058400"/>
                <wp:effectExtent l="0" t="0" r="0" b="0"/>
                <wp:wrapNone/>
                <wp:docPr id="8" name="Groupe 8" descr="éléments décoratifs&#10;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589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e 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orme libre 605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e libre 606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e libre 608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e libre 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EAA1E35" id="Groupe 8" o:spid="_x0000_s1026" alt="éléments décoratifs&#10;" style="position:absolute;margin-left:0;margin-top:-42.5pt;width:257.7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e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e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e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e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e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eau de mise en page"/>
      </w:tblPr>
      <w:tblGrid>
        <w:gridCol w:w="849"/>
        <w:gridCol w:w="2919"/>
        <w:gridCol w:w="1057"/>
        <w:gridCol w:w="6069"/>
      </w:tblGrid>
      <w:tr w:rsidR="00647A4B" w:rsidRPr="00ED52D8" w14:paraId="114B5F0F" w14:textId="77777777" w:rsidTr="00581EF5">
        <w:trPr>
          <w:trHeight w:val="993"/>
          <w:jc w:val="center"/>
        </w:trPr>
        <w:tc>
          <w:tcPr>
            <w:tcW w:w="3689" w:type="dxa"/>
            <w:gridSpan w:val="2"/>
            <w:vAlign w:val="center"/>
          </w:tcPr>
          <w:p w14:paraId="0C43C683" w14:textId="50DD30C9" w:rsidR="00647A4B" w:rsidRPr="00ED52D8" w:rsidRDefault="00274D29" w:rsidP="00BE5E94">
            <w:pPr>
              <w:pStyle w:val="BodyText"/>
              <w:kinsoku w:val="0"/>
              <w:overflowPunct w:val="0"/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 w14:anchorId="50A571B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pt;height:210pt">
                  <v:imagedata r:id="rId11" o:title="309752890_876045730010076_3527375340012164042_n"/>
                </v:shape>
              </w:pict>
            </w:r>
          </w:p>
        </w:tc>
        <w:tc>
          <w:tcPr>
            <w:tcW w:w="1035" w:type="dxa"/>
            <w:vMerge w:val="restart"/>
          </w:tcPr>
          <w:p w14:paraId="1F235640" w14:textId="77777777" w:rsidR="00647A4B" w:rsidRPr="00ED52D8" w:rsidRDefault="00647A4B" w:rsidP="00BE5E94">
            <w:pPr>
              <w:pStyle w:val="BodyText"/>
              <w:kinsoku w:val="0"/>
              <w:overflowPunct w:val="0"/>
              <w:spacing w:after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 w:val="restart"/>
          </w:tcPr>
          <w:p w14:paraId="29B093BE" w14:textId="38106969" w:rsidR="00647A4B" w:rsidRPr="00BA3142" w:rsidRDefault="00551022" w:rsidP="00861E48">
            <w:pPr>
              <w:pStyle w:val="Title"/>
              <w:spacing w:after="0"/>
              <w:jc w:val="center"/>
              <w:rPr>
                <w:rFonts w:cstheme="majorHAnsi"/>
                <w:b/>
                <w:bCs w:val="0"/>
                <w:i/>
                <w:iCs/>
                <w:sz w:val="48"/>
                <w:szCs w:val="48"/>
                <w:u w:val="single"/>
                <w:lang w:val="en-US"/>
              </w:rPr>
            </w:pPr>
            <w:r>
              <w:rPr>
                <w:rFonts w:cstheme="majorHAnsi"/>
                <w:b/>
                <w:bCs w:val="0"/>
                <w:i/>
                <w:iCs/>
                <w:sz w:val="48"/>
                <w:szCs w:val="48"/>
                <w:u w:val="single"/>
                <w:lang w:val="en-US"/>
              </w:rPr>
              <w:t>Moha</w:t>
            </w:r>
            <w:r w:rsidR="001116E7">
              <w:rPr>
                <w:rFonts w:cstheme="majorHAnsi"/>
                <w:b/>
                <w:bCs w:val="0"/>
                <w:i/>
                <w:iCs/>
                <w:sz w:val="48"/>
                <w:szCs w:val="48"/>
                <w:u w:val="single"/>
                <w:lang w:val="en-US"/>
              </w:rPr>
              <w:t>med chedi bedhiafi</w:t>
            </w:r>
          </w:p>
          <w:p w14:paraId="06758906" w14:textId="2169DFDF" w:rsidR="00F25E0C" w:rsidRPr="004D6F95" w:rsidRDefault="00647A4B" w:rsidP="004D6F95">
            <w:pPr>
              <w:pStyle w:val="Heading1"/>
              <w:spacing w:after="0"/>
              <w:rPr>
                <w:rStyle w:val="Strong"/>
                <w:b/>
                <w:bCs/>
                <w:color w:val="7F4F92" w:themeColor="accent2" w:themeShade="80"/>
                <w:lang w:val="en-US"/>
              </w:rPr>
            </w:pPr>
            <w:r w:rsidRPr="00BA3142">
              <w:rPr>
                <w:lang w:val="en-US" w:bidi="fr-FR"/>
              </w:rPr>
              <w:t>Expérience</w:t>
            </w:r>
            <w:r w:rsidR="004D6F95">
              <w:rPr>
                <w:lang w:val="en-US" w:bidi="fr-FR"/>
              </w:rPr>
              <w:t>:</w:t>
            </w:r>
          </w:p>
          <w:p w14:paraId="3D901CDC" w14:textId="3CD00A9A" w:rsidR="001471E1" w:rsidRPr="001116E7" w:rsidRDefault="001116E7" w:rsidP="00581EF5">
            <w:pPr>
              <w:pStyle w:val="Heading2"/>
              <w:rPr>
                <w:lang w:val="en-US" w:bidi="fr-FR"/>
              </w:rPr>
            </w:pPr>
            <w:r w:rsidRPr="001116E7">
              <w:rPr>
                <w:rStyle w:val="Strong"/>
                <w:b/>
                <w:bCs/>
                <w:color w:val="auto"/>
                <w:sz w:val="24"/>
                <w:szCs w:val="24"/>
                <w:lang w:val="en-US" w:bidi="fr-FR"/>
              </w:rPr>
              <w:t>Stage d’immersion</w:t>
            </w:r>
            <w:r w:rsidR="00647A4B" w:rsidRPr="001116E7">
              <w:rPr>
                <w:rStyle w:val="Strong"/>
                <w:color w:val="auto"/>
                <w:sz w:val="24"/>
                <w:szCs w:val="24"/>
                <w:lang w:val="en-US" w:bidi="fr-FR"/>
              </w:rPr>
              <w:t xml:space="preserve"> </w:t>
            </w:r>
            <w:r w:rsidR="005074A1" w:rsidRPr="001116E7">
              <w:rPr>
                <w:rStyle w:val="Strong"/>
                <w:color w:val="auto"/>
                <w:sz w:val="24"/>
                <w:szCs w:val="24"/>
                <w:lang w:val="en-US" w:bidi="fr-FR"/>
              </w:rPr>
              <w:t xml:space="preserve">- </w:t>
            </w:r>
            <w:r w:rsidR="005074A1" w:rsidRPr="001116E7">
              <w:rPr>
                <w:sz w:val="24"/>
                <w:szCs w:val="24"/>
                <w:lang w:val="en-US" w:bidi="fr-FR"/>
              </w:rPr>
              <w:t>Electro</w:t>
            </w:r>
            <w:r w:rsidRPr="001116E7">
              <w:rPr>
                <w:sz w:val="24"/>
                <w:szCs w:val="24"/>
                <w:lang w:val="en-US" w:bidi="fr-FR"/>
              </w:rPr>
              <w:t>-Tunis</w:t>
            </w:r>
            <w:r w:rsidR="00921A08" w:rsidRPr="001116E7">
              <w:rPr>
                <w:lang w:val="en-US" w:bidi="fr-FR"/>
              </w:rPr>
              <w:t xml:space="preserve"> </w:t>
            </w:r>
          </w:p>
          <w:p w14:paraId="009D165D" w14:textId="0A156800" w:rsidR="00647A4B" w:rsidRPr="001116E7" w:rsidRDefault="00921A08" w:rsidP="00581EF5">
            <w:pPr>
              <w:pStyle w:val="Heading2"/>
              <w:rPr>
                <w:sz w:val="20"/>
                <w:lang w:val="en-US"/>
              </w:rPr>
            </w:pPr>
            <w:r w:rsidRPr="001116E7">
              <w:rPr>
                <w:b w:val="0"/>
                <w:bCs w:val="0"/>
                <w:sz w:val="20"/>
                <w:lang w:val="en-US"/>
              </w:rPr>
              <w:t>Tunis</w:t>
            </w:r>
            <w:r w:rsidR="001116E7" w:rsidRPr="001116E7">
              <w:rPr>
                <w:b w:val="0"/>
                <w:bCs w:val="0"/>
                <w:sz w:val="20"/>
                <w:lang w:val="en-US"/>
              </w:rPr>
              <w:t xml:space="preserve"> (01/08/2022</w:t>
            </w:r>
            <w:r w:rsidR="001116E7" w:rsidRPr="001116E7">
              <w:rPr>
                <w:b w:val="0"/>
                <w:bCs w:val="0"/>
                <w:sz w:val="20"/>
                <w:lang w:val="en-US" w:bidi="fr-FR"/>
              </w:rPr>
              <w:t>–15/09/2022</w:t>
            </w:r>
            <w:r w:rsidR="00552633" w:rsidRPr="001116E7">
              <w:rPr>
                <w:b w:val="0"/>
                <w:bCs w:val="0"/>
                <w:sz w:val="20"/>
                <w:lang w:val="en-US"/>
              </w:rPr>
              <w:t>)</w:t>
            </w:r>
            <w:r w:rsidR="00552633" w:rsidRPr="001116E7">
              <w:rPr>
                <w:sz w:val="20"/>
                <w:lang w:val="en-US"/>
              </w:rPr>
              <w:t xml:space="preserve"> </w:t>
            </w:r>
          </w:p>
          <w:p w14:paraId="099366A9" w14:textId="6AD148E7" w:rsidR="00921A08" w:rsidRPr="00581EF5" w:rsidRDefault="001116E7" w:rsidP="00581EF5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Développement d’une nouvelle interface graphique moderne avec Css/Html/JavaScript</w:t>
            </w:r>
          </w:p>
          <w:p w14:paraId="0E221E3B" w14:textId="68AE9FAD" w:rsidR="00921A08" w:rsidRPr="00581EF5" w:rsidRDefault="001116E7" w:rsidP="00581EF5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 xml:space="preserve">Intégration </w:t>
            </w:r>
            <w:r w:rsidR="00D54506">
              <w:rPr>
                <w:szCs w:val="20"/>
              </w:rPr>
              <w:t>d’un</w:t>
            </w:r>
            <w:r>
              <w:rPr>
                <w:szCs w:val="20"/>
              </w:rPr>
              <w:t xml:space="preserve"> module de paiement online </w:t>
            </w:r>
          </w:p>
          <w:p w14:paraId="256FA5AF" w14:textId="23260A4E" w:rsidR="00647A4B" w:rsidRPr="00581EF5" w:rsidRDefault="001116E7" w:rsidP="00581EF5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0"/>
              </w:rPr>
            </w:pPr>
            <w:r>
              <w:rPr>
                <w:szCs w:val="20"/>
              </w:rPr>
              <w:t>Optimisation SEO</w:t>
            </w:r>
          </w:p>
          <w:p w14:paraId="635AAFBE" w14:textId="58752719" w:rsidR="004D6F95" w:rsidRPr="004D6F95" w:rsidRDefault="00647A4B" w:rsidP="004D6F95">
            <w:pPr>
              <w:pStyle w:val="Heading1"/>
              <w:spacing w:after="0"/>
              <w:rPr>
                <w:lang w:bidi="fr-FR"/>
              </w:rPr>
            </w:pPr>
            <w:r w:rsidRPr="00ED52D8">
              <w:rPr>
                <w:lang w:bidi="fr-FR"/>
              </w:rPr>
              <w:t>Formation</w:t>
            </w:r>
            <w:r w:rsidR="004D6F95">
              <w:rPr>
                <w:lang w:bidi="fr-FR"/>
              </w:rPr>
              <w:t> :</w:t>
            </w:r>
          </w:p>
          <w:p w14:paraId="526CC3FA" w14:textId="77777777" w:rsidR="006C0A55" w:rsidRPr="00581EF5" w:rsidRDefault="001471E1" w:rsidP="00581EF5">
            <w:pPr>
              <w:pStyle w:val="ListBullet"/>
              <w:numPr>
                <w:ilvl w:val="0"/>
                <w:numId w:val="14"/>
              </w:numPr>
              <w:spacing w:after="0"/>
              <w:rPr>
                <w:sz w:val="20"/>
                <w:szCs w:val="20"/>
              </w:rPr>
            </w:pPr>
            <w:r w:rsidRPr="00581EF5">
              <w:rPr>
                <w:sz w:val="20"/>
                <w:szCs w:val="20"/>
              </w:rPr>
              <w:t>Cycle d'ingénieur en génie logiciel Esprit</w:t>
            </w:r>
          </w:p>
          <w:p w14:paraId="5EAEFFBF" w14:textId="23EB7EAE" w:rsidR="001471E1" w:rsidRPr="00581EF5" w:rsidRDefault="006C0A55" w:rsidP="00581EF5">
            <w:pPr>
              <w:pStyle w:val="ListBullet"/>
              <w:numPr>
                <w:ilvl w:val="0"/>
                <w:numId w:val="0"/>
              </w:numPr>
              <w:spacing w:after="0"/>
              <w:ind w:left="360"/>
              <w:rPr>
                <w:sz w:val="20"/>
                <w:szCs w:val="20"/>
              </w:rPr>
            </w:pPr>
            <w:r w:rsidRPr="00581EF5">
              <w:rPr>
                <w:sz w:val="20"/>
                <w:szCs w:val="20"/>
              </w:rPr>
              <w:t>Tunis</w:t>
            </w:r>
            <w:r w:rsidR="001471E1" w:rsidRPr="00581EF5">
              <w:rPr>
                <w:sz w:val="20"/>
                <w:szCs w:val="20"/>
              </w:rPr>
              <w:t xml:space="preserve"> </w:t>
            </w:r>
            <w:r w:rsidR="00BA3142">
              <w:rPr>
                <w:sz w:val="20"/>
                <w:szCs w:val="20"/>
              </w:rPr>
              <w:t>(2019-202</w:t>
            </w:r>
            <w:r w:rsidR="00BB771D">
              <w:rPr>
                <w:sz w:val="20"/>
                <w:szCs w:val="20"/>
              </w:rPr>
              <w:t>3</w:t>
            </w:r>
            <w:r w:rsidRPr="00581EF5">
              <w:rPr>
                <w:sz w:val="20"/>
                <w:szCs w:val="20"/>
              </w:rPr>
              <w:t>)</w:t>
            </w:r>
          </w:p>
          <w:p w14:paraId="19E071FC" w14:textId="6ED39803" w:rsidR="00647A4B" w:rsidRPr="00BA3142" w:rsidRDefault="001471E1" w:rsidP="00BA3142">
            <w:pPr>
              <w:pStyle w:val="ListBullet"/>
              <w:numPr>
                <w:ilvl w:val="0"/>
                <w:numId w:val="14"/>
              </w:numPr>
              <w:spacing w:after="0"/>
              <w:rPr>
                <w:sz w:val="20"/>
                <w:szCs w:val="20"/>
              </w:rPr>
            </w:pPr>
            <w:r w:rsidRPr="00581EF5">
              <w:rPr>
                <w:sz w:val="20"/>
                <w:szCs w:val="20"/>
              </w:rPr>
              <w:t>Baccal</w:t>
            </w:r>
            <w:r w:rsidR="00BA3142">
              <w:rPr>
                <w:sz w:val="20"/>
                <w:szCs w:val="20"/>
              </w:rPr>
              <w:t xml:space="preserve">auréat en sciences </w:t>
            </w:r>
            <w:r w:rsidR="005074A1">
              <w:rPr>
                <w:sz w:val="20"/>
                <w:szCs w:val="20"/>
              </w:rPr>
              <w:t>informatique, lycée</w:t>
            </w:r>
            <w:r w:rsidR="00BA3142">
              <w:rPr>
                <w:sz w:val="20"/>
                <w:szCs w:val="20"/>
              </w:rPr>
              <w:t xml:space="preserve"> Amal (2019</w:t>
            </w:r>
            <w:r w:rsidR="006C0A55" w:rsidRPr="00BA3142">
              <w:rPr>
                <w:sz w:val="20"/>
                <w:szCs w:val="20"/>
              </w:rPr>
              <w:t>)</w:t>
            </w:r>
          </w:p>
          <w:p w14:paraId="515BC1B1" w14:textId="5CAFEFF9" w:rsidR="00647A4B" w:rsidRPr="00ED52D8" w:rsidRDefault="00647A4B" w:rsidP="00581EF5">
            <w:pPr>
              <w:spacing w:after="0"/>
            </w:pPr>
          </w:p>
          <w:p w14:paraId="16130181" w14:textId="722D785E" w:rsidR="00551022" w:rsidRDefault="00581EF5" w:rsidP="00581EF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theme="majorHAnsi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7030A0"/>
                <w:sz w:val="28"/>
                <w:szCs w:val="28"/>
              </w:rPr>
              <w:t>PROJET ACADIMIQUE</w:t>
            </w:r>
            <w:r w:rsidR="004D6F95">
              <w:rPr>
                <w:rFonts w:asciiTheme="majorHAnsi" w:hAnsiTheme="majorHAnsi" w:cstheme="majorHAnsi"/>
                <w:b/>
                <w:bCs/>
                <w:color w:val="7030A0"/>
                <w:sz w:val="28"/>
                <w:szCs w:val="28"/>
              </w:rPr>
              <w:t> :</w:t>
            </w:r>
          </w:p>
          <w:p w14:paraId="2E5ADBA2" w14:textId="1FCA955E" w:rsidR="007A749C" w:rsidRPr="00FF1EB4" w:rsidRDefault="007A749C" w:rsidP="007A749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Projet de Développement d’une Application Immobilier</w:t>
            </w:r>
          </w:p>
          <w:p w14:paraId="6EA8A7F8" w14:textId="7F365200" w:rsidR="007A749C" w:rsidRDefault="007A749C" w:rsidP="007A749C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 xml:space="preserve">Développement de partie </w:t>
            </w:r>
            <w:proofErr w:type="spellStart"/>
            <w:r>
              <w:t>backend</w:t>
            </w:r>
            <w:proofErr w:type="spellEnd"/>
            <w:r>
              <w:t xml:space="preserve"> avec </w:t>
            </w:r>
            <w:proofErr w:type="spellStart"/>
            <w:r>
              <w:t>springboot</w:t>
            </w:r>
            <w:proofErr w:type="spellEnd"/>
          </w:p>
          <w:p w14:paraId="5740D84B" w14:textId="06ECBF6B" w:rsidR="007A749C" w:rsidRDefault="007A749C" w:rsidP="007A749C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 xml:space="preserve">Développement de partie </w:t>
            </w:r>
            <w:proofErr w:type="spellStart"/>
            <w:r>
              <w:t>frontend</w:t>
            </w:r>
            <w:proofErr w:type="spellEnd"/>
            <w:r>
              <w:t xml:space="preserve"> avec </w:t>
            </w:r>
            <w:proofErr w:type="spellStart"/>
            <w:r>
              <w:t>angular</w:t>
            </w:r>
            <w:proofErr w:type="spellEnd"/>
            <w:r>
              <w:t xml:space="preserve"> </w:t>
            </w:r>
          </w:p>
          <w:p w14:paraId="45F2ECF6" w14:textId="50B3327C" w:rsidR="009E172B" w:rsidRPr="009E172B" w:rsidRDefault="009E172B" w:rsidP="009E172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Data Preparation-Modeling(</w:t>
            </w:r>
            <w:proofErr w:type="spellStart"/>
            <w:r>
              <w:rPr>
                <w:lang w:val="en-US"/>
              </w:rPr>
              <w:t>Prediction,Segmentation</w:t>
            </w:r>
            <w:proofErr w:type="spellEnd"/>
            <w:r>
              <w:rPr>
                <w:lang w:val="en-US"/>
              </w:rPr>
              <w:t>)-Scoring</w:t>
            </w:r>
          </w:p>
          <w:p w14:paraId="00EBB83D" w14:textId="77777777" w:rsidR="007A749C" w:rsidRDefault="007A749C" w:rsidP="007A749C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 xml:space="preserve">Intégration de diffèrent partie de projet via </w:t>
            </w:r>
            <w:proofErr w:type="spellStart"/>
            <w:r>
              <w:t>Github</w:t>
            </w:r>
            <w:proofErr w:type="spellEnd"/>
          </w:p>
          <w:p w14:paraId="1FC9910E" w14:textId="77777777" w:rsidR="007A749C" w:rsidRPr="009E172B" w:rsidRDefault="007A749C" w:rsidP="00581EF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theme="majorHAnsi"/>
                <w:b/>
                <w:bCs/>
                <w:color w:val="7030A0"/>
                <w:sz w:val="28"/>
                <w:szCs w:val="28"/>
              </w:rPr>
            </w:pPr>
          </w:p>
          <w:p w14:paraId="41EEDB8C" w14:textId="387153D1" w:rsidR="00FF1EB4" w:rsidRPr="00FF1EB4" w:rsidRDefault="00BA3142" w:rsidP="00581EF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 xml:space="preserve">Projet Application </w:t>
            </w:r>
            <w:proofErr w:type="spellStart"/>
            <w:r w:rsidR="004D6F95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Crossplatform</w:t>
            </w:r>
            <w:proofErr w:type="spellEnd"/>
            <w:r w:rsidR="004D6F95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Web</w:t>
            </w:r>
            <w:r w:rsidR="004D6F95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, Mobile, Desktop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) Pi-Dev</w:t>
            </w:r>
          </w:p>
          <w:p w14:paraId="548353B5" w14:textId="3B48424F" w:rsidR="00BE5E94" w:rsidRDefault="00BA3142" w:rsidP="00581EF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 xml:space="preserve">Développement </w:t>
            </w:r>
            <w:r w:rsidR="001116E7">
              <w:t>d’une</w:t>
            </w:r>
            <w:r>
              <w:t xml:space="preserve"> application desktop via java et javaFx</w:t>
            </w:r>
            <w:r w:rsidR="00180A1A">
              <w:t>.</w:t>
            </w:r>
          </w:p>
          <w:p w14:paraId="4D2F1BF2" w14:textId="66CF56F7" w:rsidR="00BE5E94" w:rsidRDefault="00BA3142" w:rsidP="00581EF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 xml:space="preserve">Développement </w:t>
            </w:r>
            <w:r w:rsidR="001116E7">
              <w:t>d’une</w:t>
            </w:r>
            <w:r>
              <w:t xml:space="preserve"> application web via Symphonie</w:t>
            </w:r>
            <w:r w:rsidR="00180A1A">
              <w:t>.</w:t>
            </w:r>
          </w:p>
          <w:p w14:paraId="61E24269" w14:textId="3CD58801" w:rsidR="00BA3142" w:rsidRDefault="00BA3142" w:rsidP="00BA314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 xml:space="preserve">Développement </w:t>
            </w:r>
            <w:r w:rsidR="001116E7">
              <w:t>d’une</w:t>
            </w:r>
            <w:r>
              <w:t xml:space="preserve"> application mobile via CodeNameOne</w:t>
            </w:r>
            <w:r w:rsidR="00180A1A">
              <w:t>.</w:t>
            </w:r>
          </w:p>
          <w:p w14:paraId="00BF4BF6" w14:textId="4A331D4E" w:rsidR="00180A1A" w:rsidRDefault="00180A1A" w:rsidP="00BA314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 xml:space="preserve">Intégration des trois </w:t>
            </w:r>
            <w:r w:rsidR="005074A1">
              <w:t>applications</w:t>
            </w:r>
            <w:r>
              <w:t xml:space="preserve"> sur une même base de données commune.</w:t>
            </w:r>
          </w:p>
          <w:p w14:paraId="30FB1F8D" w14:textId="05919EA4" w:rsidR="001D41DD" w:rsidRDefault="001D41DD" w:rsidP="001D41DD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>Intégration de diffèrent partie de projet via Github</w:t>
            </w:r>
          </w:p>
          <w:p w14:paraId="65455C84" w14:textId="77777777" w:rsidR="001D41DD" w:rsidRDefault="001D41DD" w:rsidP="001D41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/>
              <w:ind w:left="360"/>
            </w:pPr>
          </w:p>
          <w:p w14:paraId="3B8D7A62" w14:textId="77777777" w:rsidR="009D1B94" w:rsidRDefault="009D1B94" w:rsidP="009D1B94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/>
              <w:ind w:left="360"/>
            </w:pPr>
          </w:p>
          <w:p w14:paraId="545AF7D8" w14:textId="1BD8B48D" w:rsidR="009D1B94" w:rsidRPr="00FF1EB4" w:rsidRDefault="009D1B94" w:rsidP="009D1B9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Projet de Développement d’une application desktop </w:t>
            </w:r>
            <w:r w:rsidR="001D41DD">
              <w:rPr>
                <w:b/>
                <w:bCs/>
                <w:sz w:val="24"/>
              </w:rPr>
              <w:t>(Smart Delivery)</w:t>
            </w:r>
          </w:p>
          <w:p w14:paraId="40E2F734" w14:textId="77777777" w:rsidR="009D1B94" w:rsidRDefault="009D1B94" w:rsidP="009D1B94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>création d’une base de données</w:t>
            </w:r>
          </w:p>
          <w:p w14:paraId="5E3268A5" w14:textId="77777777" w:rsidR="009D1B94" w:rsidRDefault="009D1B94" w:rsidP="009D1B94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>conception d’application en utilisant balsamiq</w:t>
            </w:r>
          </w:p>
          <w:p w14:paraId="4EE56B37" w14:textId="77777777" w:rsidR="009D1B94" w:rsidRDefault="009D1B94" w:rsidP="009D1B94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>développement des interfaces graphiques via QT (c++)</w:t>
            </w:r>
          </w:p>
          <w:p w14:paraId="04C64E8D" w14:textId="77777777" w:rsidR="001D41DD" w:rsidRDefault="001D41DD" w:rsidP="001D41DD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>Intégration de diffèrent partie de projet via Github</w:t>
            </w:r>
          </w:p>
          <w:p w14:paraId="16EB1A41" w14:textId="77777777" w:rsidR="009D1B94" w:rsidRDefault="009D1B94" w:rsidP="001D41DD">
            <w:pPr>
              <w:widowControl w:val="0"/>
              <w:autoSpaceDE w:val="0"/>
              <w:autoSpaceDN w:val="0"/>
              <w:adjustRightInd w:val="0"/>
              <w:spacing w:after="0"/>
            </w:pPr>
          </w:p>
          <w:p w14:paraId="4F7793F2" w14:textId="455B4C50" w:rsidR="00FF1EB4" w:rsidRPr="00180A1A" w:rsidRDefault="00180A1A" w:rsidP="00FF1EB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  <w:sz w:val="24"/>
                <w:szCs w:val="24"/>
              </w:rPr>
            </w:pPr>
            <w:r w:rsidRPr="00180A1A">
              <w:rPr>
                <w:b/>
                <w:bCs/>
                <w:sz w:val="24"/>
                <w:szCs w:val="24"/>
              </w:rPr>
              <w:t xml:space="preserve">Projet de </w:t>
            </w:r>
            <w:r w:rsidR="000D66A9">
              <w:rPr>
                <w:b/>
                <w:bCs/>
                <w:sz w:val="24"/>
                <w:szCs w:val="24"/>
              </w:rPr>
              <w:t>D</w:t>
            </w:r>
            <w:r w:rsidRPr="00180A1A">
              <w:rPr>
                <w:b/>
                <w:bCs/>
                <w:sz w:val="24"/>
                <w:szCs w:val="24"/>
              </w:rPr>
              <w:t xml:space="preserve">éveloppement </w:t>
            </w:r>
            <w:r w:rsidR="00C07F53">
              <w:rPr>
                <w:b/>
                <w:bCs/>
                <w:sz w:val="24"/>
                <w:szCs w:val="24"/>
              </w:rPr>
              <w:t>d’apprentissage</w:t>
            </w:r>
            <w:r w:rsidRPr="00180A1A">
              <w:rPr>
                <w:b/>
                <w:bCs/>
                <w:sz w:val="24"/>
                <w:szCs w:val="24"/>
              </w:rPr>
              <w:t xml:space="preserve"> (</w:t>
            </w:r>
            <w:r w:rsidR="00C07F53">
              <w:rPr>
                <w:b/>
                <w:bCs/>
                <w:sz w:val="24"/>
                <w:szCs w:val="24"/>
              </w:rPr>
              <w:t xml:space="preserve">site web </w:t>
            </w:r>
            <w:r w:rsidRPr="00180A1A">
              <w:rPr>
                <w:b/>
                <w:bCs/>
                <w:sz w:val="24"/>
                <w:szCs w:val="24"/>
              </w:rPr>
              <w:t>e-commerce)</w:t>
            </w:r>
          </w:p>
          <w:p w14:paraId="0996B018" w14:textId="6841F17B" w:rsidR="00F25E0C" w:rsidRDefault="00180A1A" w:rsidP="00F25E0C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>Création d’une base de données</w:t>
            </w:r>
          </w:p>
          <w:p w14:paraId="224E9230" w14:textId="6A3A731E" w:rsidR="00C07F53" w:rsidRDefault="00C07F53" w:rsidP="00F25E0C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>Intégration de Template</w:t>
            </w:r>
          </w:p>
          <w:p w14:paraId="75FD9E75" w14:textId="2EA29BC7" w:rsidR="00C07F53" w:rsidRDefault="00C07F53" w:rsidP="00F25E0C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 w:rsidRPr="00FF1EB4">
              <w:t xml:space="preserve">développement </w:t>
            </w:r>
            <w:r>
              <w:t>via PHP/JavaScript/HTML</w:t>
            </w:r>
          </w:p>
          <w:p w14:paraId="78034AFD" w14:textId="4BEFA525" w:rsidR="004D6F95" w:rsidRDefault="001D41DD" w:rsidP="0057084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>Intégration de diffèrent partie de projet via Github</w:t>
            </w:r>
          </w:p>
          <w:p w14:paraId="164800FD" w14:textId="1D30E664" w:rsidR="004D6F95" w:rsidRDefault="004D6F95" w:rsidP="004D6F9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theme="majorHAnsi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7030A0"/>
                <w:sz w:val="28"/>
                <w:szCs w:val="28"/>
              </w:rPr>
              <w:t>CERTIFICAT :</w:t>
            </w:r>
          </w:p>
          <w:p w14:paraId="14812299" w14:textId="708241DE" w:rsidR="004D6F95" w:rsidRDefault="004D6F95" w:rsidP="004D6F9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</w:pPr>
            <w:r>
              <w:t>Certificat EF SET en anglais (niveau C1)</w:t>
            </w:r>
          </w:p>
          <w:p w14:paraId="3160C2BF" w14:textId="421CB78A" w:rsidR="004D6F95" w:rsidRDefault="004D6F95" w:rsidP="004D6F95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/>
              <w:ind w:left="360"/>
              <w:rPr>
                <w:rFonts w:asciiTheme="majorHAnsi" w:hAnsiTheme="majorHAnsi" w:cstheme="majorHAnsi"/>
                <w:b/>
                <w:bCs/>
                <w:color w:val="7030A0"/>
                <w:sz w:val="28"/>
                <w:szCs w:val="28"/>
              </w:rPr>
            </w:pPr>
          </w:p>
          <w:p w14:paraId="06EB91E0" w14:textId="77777777" w:rsidR="004D6F95" w:rsidRDefault="004D6F95" w:rsidP="004D6F95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/>
              <w:ind w:left="360"/>
            </w:pPr>
          </w:p>
          <w:p w14:paraId="524EFEB0" w14:textId="77777777" w:rsidR="009D1B94" w:rsidRDefault="009D1B94" w:rsidP="009D1B94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/>
              <w:ind w:left="360"/>
            </w:pPr>
          </w:p>
          <w:p w14:paraId="7CDA4E4B" w14:textId="77777777" w:rsidR="007F5E5E" w:rsidRDefault="007F5E5E" w:rsidP="007F5E5E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/>
              <w:ind w:left="360"/>
            </w:pPr>
          </w:p>
          <w:p w14:paraId="41C7FCEE" w14:textId="77777777" w:rsidR="009D1B94" w:rsidRDefault="009D1B94" w:rsidP="009D1B9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  <w:sz w:val="24"/>
                <w:szCs w:val="24"/>
              </w:rPr>
            </w:pPr>
          </w:p>
          <w:p w14:paraId="3C2F9B8D" w14:textId="77777777" w:rsidR="009D1B94" w:rsidRPr="00180A1A" w:rsidRDefault="009D1B94" w:rsidP="009D1B9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  <w:sz w:val="24"/>
                <w:szCs w:val="24"/>
              </w:rPr>
            </w:pPr>
          </w:p>
          <w:p w14:paraId="5084CA22" w14:textId="007D0BCE" w:rsidR="009D1B94" w:rsidRPr="00ED52D8" w:rsidRDefault="009D1B94" w:rsidP="009D1B94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/>
              <w:ind w:left="360"/>
            </w:pPr>
          </w:p>
        </w:tc>
      </w:tr>
      <w:tr w:rsidR="00F51250" w:rsidRPr="00ED52D8" w14:paraId="056DBE36" w14:textId="77777777" w:rsidTr="00581EF5">
        <w:trPr>
          <w:trHeight w:val="737"/>
          <w:jc w:val="center"/>
        </w:trPr>
        <w:tc>
          <w:tcPr>
            <w:tcW w:w="3689" w:type="dxa"/>
            <w:gridSpan w:val="2"/>
            <w:tcMar>
              <w:left w:w="0" w:type="dxa"/>
              <w:right w:w="0" w:type="dxa"/>
            </w:tcMar>
          </w:tcPr>
          <w:p w14:paraId="138A7AB9" w14:textId="78432F53" w:rsidR="00F51250" w:rsidRPr="00ED52D8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5" w:type="dxa"/>
            <w:vMerge/>
            <w:tcBorders>
              <w:bottom w:val="nil"/>
            </w:tcBorders>
          </w:tcPr>
          <w:p w14:paraId="4292CE7E" w14:textId="77777777" w:rsidR="00F51250" w:rsidRPr="00ED52D8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  <w:tcBorders>
              <w:bottom w:val="nil"/>
            </w:tcBorders>
          </w:tcPr>
          <w:p w14:paraId="150895F6" w14:textId="77777777" w:rsidR="00F51250" w:rsidRPr="00ED52D8" w:rsidRDefault="00F51250" w:rsidP="00581EF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ED52D8" w14:paraId="2DA0BFD4" w14:textId="77777777" w:rsidTr="00581EF5">
        <w:trPr>
          <w:trHeight w:val="543"/>
          <w:jc w:val="center"/>
        </w:trPr>
        <w:tc>
          <w:tcPr>
            <w:tcW w:w="831" w:type="dxa"/>
            <w:vAlign w:val="center"/>
          </w:tcPr>
          <w:p w14:paraId="5E26C7CD" w14:textId="1A3363EC" w:rsidR="00071E84" w:rsidRPr="00ED52D8" w:rsidRDefault="005B565A" w:rsidP="00222466">
            <w:pPr>
              <w:pStyle w:val="Informations"/>
              <w:rPr>
                <w:rStyle w:val="Strong"/>
                <w:b w:val="0"/>
                <w:bCs w:val="0"/>
                <w:color w:val="FFFFFF" w:themeColor="background1"/>
              </w:rPr>
            </w:pPr>
            <w:r w:rsidRPr="00ED52D8">
              <w:rPr>
                <w:noProof/>
                <w:lang w:val="en-US"/>
              </w:rPr>
              <w:drawing>
                <wp:inline distT="0" distB="0" distL="0" distR="0" wp14:anchorId="408D1852" wp14:editId="7FEAD57B">
                  <wp:extent cx="394335" cy="394335"/>
                  <wp:effectExtent l="0" t="0" r="5715" b="5715"/>
                  <wp:docPr id="13" name="Graphisme 13" descr="Destinatai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  <w:vAlign w:val="center"/>
          </w:tcPr>
          <w:p w14:paraId="797A2646" w14:textId="549A9D31" w:rsidR="00071E84" w:rsidRPr="00ED52D8" w:rsidRDefault="005B565A" w:rsidP="00071E84">
            <w:pPr>
              <w:pStyle w:val="Informations"/>
            </w:pPr>
            <w:r>
              <w:t>+216 96 696  118</w:t>
            </w:r>
          </w:p>
        </w:tc>
        <w:tc>
          <w:tcPr>
            <w:tcW w:w="1035" w:type="dxa"/>
            <w:vMerge/>
          </w:tcPr>
          <w:p w14:paraId="5E1B37ED" w14:textId="77777777" w:rsidR="00071E84" w:rsidRPr="00ED52D8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</w:tcPr>
          <w:p w14:paraId="553D5989" w14:textId="77777777" w:rsidR="00071E84" w:rsidRPr="00ED52D8" w:rsidRDefault="00071E84" w:rsidP="00581EF5">
            <w:pPr>
              <w:pStyle w:val="Heading1"/>
            </w:pPr>
          </w:p>
        </w:tc>
      </w:tr>
      <w:tr w:rsidR="00647A4B" w:rsidRPr="00ED52D8" w14:paraId="7AC9A271" w14:textId="77777777" w:rsidTr="00581EF5">
        <w:trPr>
          <w:trHeight w:val="183"/>
          <w:jc w:val="center"/>
        </w:trPr>
        <w:tc>
          <w:tcPr>
            <w:tcW w:w="3689" w:type="dxa"/>
            <w:gridSpan w:val="2"/>
            <w:vAlign w:val="center"/>
          </w:tcPr>
          <w:p w14:paraId="0AEBE071" w14:textId="77777777" w:rsidR="00647A4B" w:rsidRPr="00ED52D8" w:rsidRDefault="00647A4B" w:rsidP="00071E84">
            <w:pPr>
              <w:pStyle w:val="NoSpacing"/>
            </w:pPr>
          </w:p>
        </w:tc>
        <w:tc>
          <w:tcPr>
            <w:tcW w:w="1035" w:type="dxa"/>
            <w:vMerge/>
          </w:tcPr>
          <w:p w14:paraId="160DF9EA" w14:textId="77777777" w:rsidR="00647A4B" w:rsidRPr="00ED52D8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</w:tcPr>
          <w:p w14:paraId="31393597" w14:textId="77777777" w:rsidR="00647A4B" w:rsidRPr="00ED52D8" w:rsidRDefault="00647A4B" w:rsidP="00581EF5">
            <w:pPr>
              <w:pStyle w:val="Heading1"/>
            </w:pPr>
          </w:p>
        </w:tc>
      </w:tr>
      <w:tr w:rsidR="00071E84" w:rsidRPr="00ED52D8" w14:paraId="299FAD87" w14:textId="77777777" w:rsidTr="00581EF5">
        <w:trPr>
          <w:trHeight w:val="624"/>
          <w:jc w:val="center"/>
        </w:trPr>
        <w:tc>
          <w:tcPr>
            <w:tcW w:w="831" w:type="dxa"/>
            <w:vAlign w:val="center"/>
          </w:tcPr>
          <w:p w14:paraId="2469B8EC" w14:textId="2BF953C1" w:rsidR="00071E84" w:rsidRPr="00ED52D8" w:rsidRDefault="005B565A" w:rsidP="00222466">
            <w:pPr>
              <w:pStyle w:val="Informations"/>
            </w:pPr>
            <w:r w:rsidRPr="00ED52D8">
              <w:rPr>
                <w:noProof/>
                <w:lang w:val="en-US"/>
              </w:rPr>
              <w:drawing>
                <wp:inline distT="0" distB="0" distL="0" distR="0" wp14:anchorId="170EEF21" wp14:editId="32F87A90">
                  <wp:extent cx="394335" cy="394335"/>
                  <wp:effectExtent l="0" t="0" r="5715" b="5715"/>
                  <wp:docPr id="17" name="Graphisme 17" descr="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  <w:vAlign w:val="center"/>
          </w:tcPr>
          <w:p w14:paraId="06E7F08F" w14:textId="0747FE60" w:rsidR="00071E84" w:rsidRPr="00ED52D8" w:rsidRDefault="005B565A" w:rsidP="00222466">
            <w:pPr>
              <w:pStyle w:val="Informations"/>
            </w:pPr>
            <w:r>
              <w:t>Bedhiafi.mohammedchedi@esprit.tn</w:t>
            </w:r>
          </w:p>
        </w:tc>
        <w:tc>
          <w:tcPr>
            <w:tcW w:w="1035" w:type="dxa"/>
            <w:vMerge/>
          </w:tcPr>
          <w:p w14:paraId="0B04419E" w14:textId="77777777" w:rsidR="00071E84" w:rsidRPr="00ED52D8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</w:tcPr>
          <w:p w14:paraId="3D560F8F" w14:textId="77777777" w:rsidR="00071E84" w:rsidRPr="00ED52D8" w:rsidRDefault="00071E84" w:rsidP="00581EF5">
            <w:pPr>
              <w:pStyle w:val="Heading1"/>
            </w:pPr>
          </w:p>
        </w:tc>
      </w:tr>
      <w:tr w:rsidR="00647A4B" w:rsidRPr="00ED52D8" w14:paraId="78EE2B4C" w14:textId="77777777" w:rsidTr="00581EF5">
        <w:trPr>
          <w:trHeight w:val="183"/>
          <w:jc w:val="center"/>
        </w:trPr>
        <w:tc>
          <w:tcPr>
            <w:tcW w:w="3689" w:type="dxa"/>
            <w:gridSpan w:val="2"/>
            <w:vAlign w:val="center"/>
          </w:tcPr>
          <w:p w14:paraId="6DD0DFF1" w14:textId="77777777" w:rsidR="00647A4B" w:rsidRPr="00ED52D8" w:rsidRDefault="00647A4B" w:rsidP="00071E84">
            <w:pPr>
              <w:pStyle w:val="NoSpacing"/>
            </w:pPr>
          </w:p>
        </w:tc>
        <w:tc>
          <w:tcPr>
            <w:tcW w:w="1035" w:type="dxa"/>
            <w:vMerge/>
          </w:tcPr>
          <w:p w14:paraId="012C20D5" w14:textId="77777777" w:rsidR="00647A4B" w:rsidRPr="00ED52D8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</w:tcPr>
          <w:p w14:paraId="14F43DA9" w14:textId="77777777" w:rsidR="00647A4B" w:rsidRPr="00ED52D8" w:rsidRDefault="00647A4B" w:rsidP="00581EF5">
            <w:pPr>
              <w:pStyle w:val="Heading1"/>
            </w:pPr>
          </w:p>
        </w:tc>
      </w:tr>
      <w:tr w:rsidR="00071E84" w:rsidRPr="00ED52D8" w14:paraId="639DB49B" w14:textId="77777777" w:rsidTr="00581EF5">
        <w:trPr>
          <w:trHeight w:val="633"/>
          <w:jc w:val="center"/>
        </w:trPr>
        <w:tc>
          <w:tcPr>
            <w:tcW w:w="831" w:type="dxa"/>
            <w:vAlign w:val="center"/>
          </w:tcPr>
          <w:p w14:paraId="64000312" w14:textId="69CAA0ED" w:rsidR="00071E84" w:rsidRPr="00ED52D8" w:rsidRDefault="005B565A" w:rsidP="00222466">
            <w:pPr>
              <w:pStyle w:val="Informations"/>
            </w:pPr>
            <w:r w:rsidRPr="00ED52D8">
              <w:rPr>
                <w:noProof/>
                <w:lang w:val="en-US"/>
              </w:rPr>
              <w:drawing>
                <wp:inline distT="0" distB="0" distL="0" distR="0" wp14:anchorId="1D8C87C1" wp14:editId="3340C0EB">
                  <wp:extent cx="394335" cy="394335"/>
                  <wp:effectExtent l="0" t="0" r="0" b="5715"/>
                  <wp:docPr id="16" name="Graphisme 16" descr="Mon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  <w:vAlign w:val="center"/>
          </w:tcPr>
          <w:p w14:paraId="6F82C6E4" w14:textId="7A5D08EF" w:rsidR="00071E84" w:rsidRPr="00ED52D8" w:rsidRDefault="005B565A" w:rsidP="00222466">
            <w:pPr>
              <w:pStyle w:val="Informations"/>
            </w:pPr>
            <w:r w:rsidRPr="00BA3142">
              <w:t>https://github.com/chedibedhiafi</w:t>
            </w:r>
          </w:p>
        </w:tc>
        <w:tc>
          <w:tcPr>
            <w:tcW w:w="1035" w:type="dxa"/>
            <w:vMerge/>
          </w:tcPr>
          <w:p w14:paraId="0715149D" w14:textId="77777777" w:rsidR="00071E84" w:rsidRPr="00ED52D8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</w:tcPr>
          <w:p w14:paraId="4EC48135" w14:textId="77777777" w:rsidR="00071E84" w:rsidRPr="00ED52D8" w:rsidRDefault="00071E84" w:rsidP="00581EF5">
            <w:pPr>
              <w:pStyle w:val="Heading1"/>
            </w:pPr>
          </w:p>
        </w:tc>
      </w:tr>
      <w:tr w:rsidR="00647A4B" w:rsidRPr="006A31B1" w14:paraId="0498B0EB" w14:textId="77777777" w:rsidTr="00581EF5">
        <w:trPr>
          <w:trHeight w:val="57"/>
          <w:jc w:val="center"/>
        </w:trPr>
        <w:tc>
          <w:tcPr>
            <w:tcW w:w="3689" w:type="dxa"/>
            <w:gridSpan w:val="2"/>
            <w:vAlign w:val="center"/>
          </w:tcPr>
          <w:p w14:paraId="7D000803" w14:textId="125FC097" w:rsidR="005B565A" w:rsidRPr="00B73A9D" w:rsidRDefault="005B565A" w:rsidP="005B565A">
            <w:pPr>
              <w:pStyle w:val="Heading3"/>
              <w:rPr>
                <w:sz w:val="22"/>
                <w:szCs w:val="22"/>
                <w:lang w:val="en-US" w:bidi="fr-FR"/>
              </w:rPr>
            </w:pPr>
            <w:r w:rsidRPr="00B73A9D">
              <w:rPr>
                <w:sz w:val="22"/>
                <w:szCs w:val="22"/>
                <w:lang w:val="en-US" w:bidi="fr-FR"/>
              </w:rPr>
              <w:t>competance</w:t>
            </w:r>
            <w:r w:rsidR="00B73A9D">
              <w:rPr>
                <w:sz w:val="22"/>
                <w:szCs w:val="22"/>
                <w:lang w:val="en-US" w:bidi="fr-FR"/>
              </w:rPr>
              <w:t>:</w:t>
            </w:r>
          </w:p>
          <w:p w14:paraId="0E6E9B47" w14:textId="4639F3DF" w:rsidR="005B565A" w:rsidRDefault="005B565A" w:rsidP="005B565A">
            <w:pPr>
              <w:rPr>
                <w:color w:val="FFFFFF" w:themeColor="background1"/>
                <w:lang w:val="en-US" w:bidi="fr-FR"/>
              </w:rPr>
            </w:pPr>
            <w:r w:rsidRPr="00BA3142">
              <w:rPr>
                <w:color w:val="FFFFFF" w:themeColor="background1"/>
                <w:lang w:val="en-US" w:bidi="fr-FR"/>
              </w:rPr>
              <w:t>Springboot /</w:t>
            </w:r>
            <w:r w:rsidR="004D6F95">
              <w:rPr>
                <w:color w:val="FFFFFF" w:themeColor="background1"/>
                <w:lang w:val="en-US" w:bidi="fr-FR"/>
              </w:rPr>
              <w:t>MySQL</w:t>
            </w:r>
            <w:r>
              <w:rPr>
                <w:color w:val="FFFFFF" w:themeColor="background1"/>
                <w:lang w:val="en-US" w:bidi="fr-FR"/>
              </w:rPr>
              <w:t>/ Html / Css /Symphonie /Git</w:t>
            </w:r>
            <w:r w:rsidR="006A31B1">
              <w:rPr>
                <w:color w:val="FFFFFF" w:themeColor="background1"/>
                <w:lang w:val="en-US" w:bidi="fr-FR"/>
              </w:rPr>
              <w:t>/JavaScript</w:t>
            </w:r>
            <w:r w:rsidR="00DA2AF2">
              <w:rPr>
                <w:color w:val="FFFFFF" w:themeColor="background1"/>
                <w:lang w:val="en-US" w:bidi="fr-FR"/>
              </w:rPr>
              <w:t>/angular</w:t>
            </w:r>
            <w:r w:rsidR="007B4AFA">
              <w:rPr>
                <w:color w:val="FFFFFF" w:themeColor="background1"/>
                <w:lang w:val="en-US" w:bidi="fr-FR"/>
              </w:rPr>
              <w:t>/Java/UML</w:t>
            </w:r>
            <w:bookmarkStart w:id="0" w:name="_GoBack"/>
            <w:bookmarkEnd w:id="0"/>
          </w:p>
          <w:p w14:paraId="6881F2A1" w14:textId="16355185" w:rsidR="00B73A9D" w:rsidRPr="00DA2AF2" w:rsidRDefault="00B73A9D" w:rsidP="00B73A9D">
            <w:pPr>
              <w:pStyle w:val="Heading3"/>
              <w:rPr>
                <w:sz w:val="22"/>
                <w:szCs w:val="22"/>
                <w:lang w:bidi="fr-FR"/>
              </w:rPr>
            </w:pPr>
            <w:r w:rsidRPr="00DA2AF2">
              <w:rPr>
                <w:sz w:val="22"/>
                <w:szCs w:val="22"/>
                <w:lang w:bidi="fr-FR"/>
              </w:rPr>
              <w:t>LANGUES:</w:t>
            </w:r>
          </w:p>
          <w:p w14:paraId="1685129E" w14:textId="11255F70" w:rsidR="00B73A9D" w:rsidRPr="00DA2AF2" w:rsidRDefault="00B73A9D" w:rsidP="00B73A9D">
            <w:pPr>
              <w:rPr>
                <w:color w:val="FFFFFF" w:themeColor="background1"/>
                <w:lang w:bidi="fr-FR"/>
              </w:rPr>
            </w:pPr>
            <w:r w:rsidRPr="00DA2AF2">
              <w:rPr>
                <w:color w:val="FFFFFF" w:themeColor="background1"/>
                <w:lang w:bidi="fr-FR"/>
              </w:rPr>
              <w:t>-ANGLAIS</w:t>
            </w:r>
          </w:p>
          <w:p w14:paraId="09463516" w14:textId="3FEBF782" w:rsidR="00B73A9D" w:rsidRPr="00DA2AF2" w:rsidRDefault="00B73A9D" w:rsidP="00B73A9D">
            <w:pPr>
              <w:rPr>
                <w:color w:val="FFFFFF" w:themeColor="background1"/>
                <w:lang w:bidi="fr-FR"/>
              </w:rPr>
            </w:pPr>
            <w:r w:rsidRPr="00DA2AF2">
              <w:rPr>
                <w:color w:val="FFFFFF" w:themeColor="background1"/>
                <w:lang w:bidi="fr-FR"/>
              </w:rPr>
              <w:t>-FRANCAIS</w:t>
            </w:r>
          </w:p>
          <w:p w14:paraId="5A830460" w14:textId="43393551" w:rsidR="00B73A9D" w:rsidRPr="00DA2AF2" w:rsidRDefault="00B73A9D" w:rsidP="00B73A9D">
            <w:pPr>
              <w:rPr>
                <w:lang w:bidi="fr-FR"/>
              </w:rPr>
            </w:pPr>
            <w:r w:rsidRPr="00DA2AF2">
              <w:rPr>
                <w:color w:val="FFFFFF" w:themeColor="background1"/>
                <w:lang w:bidi="fr-FR"/>
              </w:rPr>
              <w:t>-ARABE (NATIF)</w:t>
            </w:r>
          </w:p>
          <w:p w14:paraId="6E70D986" w14:textId="77777777" w:rsidR="00B73A9D" w:rsidRPr="00DA2AF2" w:rsidRDefault="00B73A9D" w:rsidP="005B565A">
            <w:pPr>
              <w:rPr>
                <w:color w:val="FFFFFF" w:themeColor="background1"/>
                <w:lang w:bidi="fr-FR"/>
              </w:rPr>
            </w:pPr>
          </w:p>
          <w:p w14:paraId="7607C255" w14:textId="65D51FE5" w:rsidR="00B73A9D" w:rsidRPr="00DA2AF2" w:rsidRDefault="00B73A9D" w:rsidP="005B565A">
            <w:pPr>
              <w:rPr>
                <w:color w:val="FFFFFF" w:themeColor="background1"/>
                <w:lang w:bidi="fr-FR"/>
              </w:rPr>
            </w:pPr>
          </w:p>
          <w:p w14:paraId="5B45E787" w14:textId="05404A4A" w:rsidR="005B565A" w:rsidRPr="00DA2AF2" w:rsidRDefault="005B565A" w:rsidP="005B565A">
            <w:pPr>
              <w:pStyle w:val="Heading3"/>
              <w:rPr>
                <w:lang w:bidi="fr-FR"/>
              </w:rPr>
            </w:pPr>
            <w:r w:rsidRPr="00DA2AF2">
              <w:rPr>
                <w:lang w:bidi="fr-FR"/>
              </w:rPr>
              <w:t xml:space="preserve"> </w:t>
            </w:r>
          </w:p>
          <w:p w14:paraId="34267CCB" w14:textId="77777777" w:rsidR="00647A4B" w:rsidRPr="00DA2AF2" w:rsidRDefault="00647A4B" w:rsidP="00071E84">
            <w:pPr>
              <w:pStyle w:val="NoSpacing"/>
            </w:pPr>
          </w:p>
        </w:tc>
        <w:tc>
          <w:tcPr>
            <w:tcW w:w="1035" w:type="dxa"/>
            <w:vMerge/>
          </w:tcPr>
          <w:p w14:paraId="438E5375" w14:textId="77777777" w:rsidR="00647A4B" w:rsidRPr="00DA2AF2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</w:tcPr>
          <w:p w14:paraId="462495EE" w14:textId="77777777" w:rsidR="00647A4B" w:rsidRPr="00DA2AF2" w:rsidRDefault="00647A4B" w:rsidP="00581EF5">
            <w:pPr>
              <w:pStyle w:val="Heading1"/>
            </w:pPr>
          </w:p>
        </w:tc>
      </w:tr>
      <w:tr w:rsidR="00071E84" w:rsidRPr="006A31B1" w14:paraId="75520BC9" w14:textId="77777777" w:rsidTr="00581EF5">
        <w:trPr>
          <w:trHeight w:val="633"/>
          <w:jc w:val="center"/>
        </w:trPr>
        <w:tc>
          <w:tcPr>
            <w:tcW w:w="831" w:type="dxa"/>
            <w:vAlign w:val="center"/>
          </w:tcPr>
          <w:p w14:paraId="70C7D899" w14:textId="1EF82337" w:rsidR="00071E84" w:rsidRPr="00DA2AF2" w:rsidRDefault="00071E84" w:rsidP="00222466">
            <w:pPr>
              <w:pStyle w:val="Informations"/>
            </w:pPr>
          </w:p>
        </w:tc>
        <w:tc>
          <w:tcPr>
            <w:tcW w:w="2858" w:type="dxa"/>
            <w:vAlign w:val="center"/>
          </w:tcPr>
          <w:p w14:paraId="3DCD4C62" w14:textId="6100E4F9" w:rsidR="00071E84" w:rsidRPr="00DA2AF2" w:rsidRDefault="00071E84" w:rsidP="00842DCE">
            <w:pPr>
              <w:pStyle w:val="Informations"/>
            </w:pPr>
          </w:p>
        </w:tc>
        <w:tc>
          <w:tcPr>
            <w:tcW w:w="1035" w:type="dxa"/>
            <w:vMerge/>
          </w:tcPr>
          <w:p w14:paraId="07F82D89" w14:textId="77777777" w:rsidR="00071E84" w:rsidRPr="00DA2AF2" w:rsidRDefault="00071E84" w:rsidP="00AA5637">
            <w:pPr>
              <w:pStyle w:val="Informations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</w:tcPr>
          <w:p w14:paraId="56F7A3C1" w14:textId="77777777" w:rsidR="00071E84" w:rsidRPr="00DA2AF2" w:rsidRDefault="00071E84" w:rsidP="00581EF5">
            <w:pPr>
              <w:pStyle w:val="Heading1"/>
            </w:pPr>
          </w:p>
        </w:tc>
      </w:tr>
      <w:tr w:rsidR="00647A4B" w:rsidRPr="006A31B1" w14:paraId="10F61260" w14:textId="77777777" w:rsidTr="00581EF5">
        <w:trPr>
          <w:trHeight w:val="2448"/>
          <w:jc w:val="center"/>
        </w:trPr>
        <w:tc>
          <w:tcPr>
            <w:tcW w:w="3689" w:type="dxa"/>
            <w:gridSpan w:val="2"/>
          </w:tcPr>
          <w:p w14:paraId="43EF02FE" w14:textId="77777777" w:rsidR="009D1B94" w:rsidRPr="00DA2AF2" w:rsidRDefault="009D1B94" w:rsidP="00842DCE">
            <w:pPr>
              <w:rPr>
                <w:color w:val="FFFFFF" w:themeColor="background1"/>
                <w:lang w:bidi="fr-FR"/>
              </w:rPr>
            </w:pPr>
          </w:p>
          <w:p w14:paraId="437632CE" w14:textId="79F98CFC" w:rsidR="007443A0" w:rsidRPr="00DA2AF2" w:rsidRDefault="007443A0" w:rsidP="00BE5E94"/>
        </w:tc>
        <w:tc>
          <w:tcPr>
            <w:tcW w:w="1035" w:type="dxa"/>
          </w:tcPr>
          <w:p w14:paraId="2887D484" w14:textId="77777777" w:rsidR="00647A4B" w:rsidRPr="00DA2AF2" w:rsidRDefault="00647A4B" w:rsidP="00222466"/>
        </w:tc>
        <w:tc>
          <w:tcPr>
            <w:tcW w:w="5942" w:type="dxa"/>
            <w:vMerge/>
          </w:tcPr>
          <w:p w14:paraId="7DF090F5" w14:textId="77777777" w:rsidR="00647A4B" w:rsidRPr="00DA2AF2" w:rsidRDefault="00647A4B" w:rsidP="00581EF5"/>
        </w:tc>
      </w:tr>
    </w:tbl>
    <w:p w14:paraId="4B2B9AA8" w14:textId="77777777" w:rsidR="007F5B63" w:rsidRPr="00DA2AF2" w:rsidRDefault="007F5B63" w:rsidP="00CE1E3D">
      <w:pPr>
        <w:pStyle w:val="BodyText"/>
      </w:pPr>
    </w:p>
    <w:sectPr w:rsidR="007F5B63" w:rsidRPr="00DA2AF2" w:rsidSect="00ED52D8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BDEF2" w14:textId="77777777" w:rsidR="00274D29" w:rsidRDefault="00274D29" w:rsidP="00590471">
      <w:r>
        <w:separator/>
      </w:r>
    </w:p>
  </w:endnote>
  <w:endnote w:type="continuationSeparator" w:id="0">
    <w:p w14:paraId="0ABE20B0" w14:textId="77777777" w:rsidR="00274D29" w:rsidRDefault="00274D2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1A1FD" w14:textId="77777777" w:rsidR="00274D29" w:rsidRDefault="00274D29" w:rsidP="00590471">
      <w:r>
        <w:separator/>
      </w:r>
    </w:p>
  </w:footnote>
  <w:footnote w:type="continuationSeparator" w:id="0">
    <w:p w14:paraId="0A9B17AF" w14:textId="77777777" w:rsidR="00274D29" w:rsidRDefault="00274D29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>
    <w:nsid w:val="015B3EB4"/>
    <w:multiLevelType w:val="hybridMultilevel"/>
    <w:tmpl w:val="4D2AD81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1868EC"/>
    <w:multiLevelType w:val="hybridMultilevel"/>
    <w:tmpl w:val="5B2898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E91549"/>
    <w:multiLevelType w:val="hybridMultilevel"/>
    <w:tmpl w:val="6DACE3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CF046B"/>
    <w:multiLevelType w:val="multilevel"/>
    <w:tmpl w:val="61F0A32C"/>
    <w:styleLink w:val="Listepuces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A250F"/>
    <w:multiLevelType w:val="hybridMultilevel"/>
    <w:tmpl w:val="F4F01F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1767B0"/>
    <w:multiLevelType w:val="hybridMultilevel"/>
    <w:tmpl w:val="3CE20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21"/>
    <w:rsid w:val="00046777"/>
    <w:rsid w:val="00060042"/>
    <w:rsid w:val="00071E84"/>
    <w:rsid w:val="000B37CD"/>
    <w:rsid w:val="000D66A9"/>
    <w:rsid w:val="000F7D04"/>
    <w:rsid w:val="00102221"/>
    <w:rsid w:val="0010377F"/>
    <w:rsid w:val="001116E7"/>
    <w:rsid w:val="00142F43"/>
    <w:rsid w:val="001471E1"/>
    <w:rsid w:val="00150ABD"/>
    <w:rsid w:val="00165697"/>
    <w:rsid w:val="00180A1A"/>
    <w:rsid w:val="001D41DD"/>
    <w:rsid w:val="001F5586"/>
    <w:rsid w:val="00222466"/>
    <w:rsid w:val="00274D29"/>
    <w:rsid w:val="002D54EA"/>
    <w:rsid w:val="002E5E62"/>
    <w:rsid w:val="002F4D73"/>
    <w:rsid w:val="003911FB"/>
    <w:rsid w:val="003B71BB"/>
    <w:rsid w:val="003D34D7"/>
    <w:rsid w:val="004400CE"/>
    <w:rsid w:val="004544F3"/>
    <w:rsid w:val="00470648"/>
    <w:rsid w:val="00472C27"/>
    <w:rsid w:val="0047764F"/>
    <w:rsid w:val="004779CF"/>
    <w:rsid w:val="004B4268"/>
    <w:rsid w:val="004D6F95"/>
    <w:rsid w:val="005074A1"/>
    <w:rsid w:val="00507E82"/>
    <w:rsid w:val="00551022"/>
    <w:rsid w:val="00552633"/>
    <w:rsid w:val="00555003"/>
    <w:rsid w:val="00555C69"/>
    <w:rsid w:val="00570841"/>
    <w:rsid w:val="005801E5"/>
    <w:rsid w:val="00581EF5"/>
    <w:rsid w:val="00587DBA"/>
    <w:rsid w:val="00590471"/>
    <w:rsid w:val="005B565A"/>
    <w:rsid w:val="005D01FA"/>
    <w:rsid w:val="00647A4B"/>
    <w:rsid w:val="00667952"/>
    <w:rsid w:val="00673AD1"/>
    <w:rsid w:val="006A31B1"/>
    <w:rsid w:val="006C0A55"/>
    <w:rsid w:val="00716927"/>
    <w:rsid w:val="00735D93"/>
    <w:rsid w:val="007403A0"/>
    <w:rsid w:val="007443A0"/>
    <w:rsid w:val="007703AC"/>
    <w:rsid w:val="007A749C"/>
    <w:rsid w:val="007B4AFA"/>
    <w:rsid w:val="007F54A0"/>
    <w:rsid w:val="007F5B63"/>
    <w:rsid w:val="007F5E5E"/>
    <w:rsid w:val="00842DCE"/>
    <w:rsid w:val="00846CB9"/>
    <w:rsid w:val="008472E9"/>
    <w:rsid w:val="00861E48"/>
    <w:rsid w:val="008C2CFC"/>
    <w:rsid w:val="008F6E2E"/>
    <w:rsid w:val="00921A08"/>
    <w:rsid w:val="00930A62"/>
    <w:rsid w:val="009424C7"/>
    <w:rsid w:val="009C2E65"/>
    <w:rsid w:val="009D1B94"/>
    <w:rsid w:val="009E172B"/>
    <w:rsid w:val="00A35586"/>
    <w:rsid w:val="00A831D4"/>
    <w:rsid w:val="00A94219"/>
    <w:rsid w:val="00AD5898"/>
    <w:rsid w:val="00B11C11"/>
    <w:rsid w:val="00B6466C"/>
    <w:rsid w:val="00B73A9D"/>
    <w:rsid w:val="00BA3142"/>
    <w:rsid w:val="00BB771D"/>
    <w:rsid w:val="00BB7F12"/>
    <w:rsid w:val="00BE5E94"/>
    <w:rsid w:val="00BF4D49"/>
    <w:rsid w:val="00C079E9"/>
    <w:rsid w:val="00C07F53"/>
    <w:rsid w:val="00C4452C"/>
    <w:rsid w:val="00C4743D"/>
    <w:rsid w:val="00CC0C79"/>
    <w:rsid w:val="00CE1E3D"/>
    <w:rsid w:val="00D54506"/>
    <w:rsid w:val="00D6557B"/>
    <w:rsid w:val="00DA2AF2"/>
    <w:rsid w:val="00DF2F8A"/>
    <w:rsid w:val="00E41668"/>
    <w:rsid w:val="00E90A60"/>
    <w:rsid w:val="00EB7708"/>
    <w:rsid w:val="00ED52D8"/>
    <w:rsid w:val="00EE7E09"/>
    <w:rsid w:val="00EF6606"/>
    <w:rsid w:val="00F0223C"/>
    <w:rsid w:val="00F25E0C"/>
    <w:rsid w:val="00F51250"/>
    <w:rsid w:val="00F613D2"/>
    <w:rsid w:val="00F71861"/>
    <w:rsid w:val="00FA37E0"/>
    <w:rsid w:val="00FA6AE1"/>
    <w:rsid w:val="00FE7401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AE0EAF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fr-FR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s">
    <w:name w:val="Informations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epuces1">
    <w:name w:val="Liste à puces1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1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565A"/>
    <w:rPr>
      <w:color w:val="0070C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fr-FR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s">
    <w:name w:val="Informations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epuces1">
    <w:name w:val="Liste à puces1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1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565A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ur\AppData\Roaming\Microsoft\Templates\C.V.%20Formes%20organiques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Formes organiques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2022-09-30T22:51:00Z</dcterms:created>
  <dcterms:modified xsi:type="dcterms:W3CDTF">2023-06-07T17:02:00Z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